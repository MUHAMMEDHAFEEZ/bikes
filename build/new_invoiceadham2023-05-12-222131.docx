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340B6371" w:rsidR="001A4A7E" w:rsidRDefault="00C136CE" w:rsidP="001A4A7E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E24095" wp14:editId="6E21E20A">
            <wp:simplePos x="0" y="0"/>
            <wp:positionH relativeFrom="margin">
              <wp:posOffset>-305171</wp:posOffset>
            </wp:positionH>
            <wp:positionV relativeFrom="paragraph">
              <wp:posOffset>-308181</wp:posOffset>
            </wp:positionV>
            <wp:extent cx="1561022" cy="1681713"/>
            <wp:effectExtent l="0" t="0" r="0" b="0"/>
            <wp:wrapNone/>
            <wp:docPr id="1001" name="Picture 2" descr="A logo on a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13819" name="Picture 2" descr="A logo on a black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022" cy="168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A7E">
        <w:t>Invoice</w:t>
      </w:r>
    </w:p>
    <w:p w14:paraId="29EFECD6" w14:textId="59CC8E46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adham</w:t>
      </w:r>
    </w:p>
    <w:p w14:paraId="2A660C15" w14:textId="31448B3F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666-666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285CA330" w:rsidR="001A4A7E" w:rsidRDefault="001A4A7E"/>
    <w:p w14:paraId="0EE81BC5" w14:textId="4CFA2933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56"/>
        <w:gridCol w:w="1635"/>
        <w:gridCol w:w="1624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BICYCLE SIZE 20 FOR CHILDREN FROM 8 TO 12 YEARS OLD - RED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7999.0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7999.0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7999.0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7199.1</w:t>
            </w:r>
          </w:p>
        </w:tc>
      </w:tr>
    </w:tbl>
    <w:p w14:paraId="20757965" w14:textId="777BFF5E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592D0" w14:textId="77777777" w:rsidR="00B54DDC" w:rsidRDefault="00B54DDC" w:rsidP="00DA124E">
      <w:r>
        <w:separator/>
      </w:r>
    </w:p>
  </w:endnote>
  <w:endnote w:type="continuationSeparator" w:id="0">
    <w:p w14:paraId="51E28DA4" w14:textId="77777777" w:rsidR="00B54DDC" w:rsidRDefault="00B54DDC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E8752" w14:textId="77777777" w:rsidR="00B54DDC" w:rsidRDefault="00B54DDC" w:rsidP="00DA124E">
      <w:r>
        <w:separator/>
      </w:r>
    </w:p>
  </w:footnote>
  <w:footnote w:type="continuationSeparator" w:id="0">
    <w:p w14:paraId="3B1ECE7F" w14:textId="77777777" w:rsidR="00B54DDC" w:rsidRDefault="00B54DDC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54DDC"/>
    <w:rsid w:val="00B62AE1"/>
    <w:rsid w:val="00B84DF7"/>
    <w:rsid w:val="00B911FE"/>
    <w:rsid w:val="00C136C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5F44A9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51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mohammed hafeez</cp:lastModifiedBy>
  <cp:revision>11</cp:revision>
  <dcterms:created xsi:type="dcterms:W3CDTF">2022-10-08T09:21:00Z</dcterms:created>
  <dcterms:modified xsi:type="dcterms:W3CDTF">2023-05-12T19:20:00Z</dcterms:modified>
  <cp:category/>
  <cp:version/>
  <dc:description/>
  <dc:identifier/>
  <dc:language/>
  <dc:subject/>
</cp:coreProperties>
</file>